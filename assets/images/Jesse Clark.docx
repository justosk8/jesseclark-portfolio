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FCF983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10884DA" w14:textId="552CAA2F" w:rsidR="00692703" w:rsidRPr="00CF1A49" w:rsidRDefault="001D2B2C" w:rsidP="00913946">
            <w:pPr>
              <w:pStyle w:val="Title"/>
            </w:pPr>
            <w:r>
              <w:t>Jesse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Clark</w:t>
            </w:r>
          </w:p>
          <w:p w14:paraId="4EDD6DDF" w14:textId="2C0444A2" w:rsidR="00692703" w:rsidRPr="00CF1A49" w:rsidRDefault="001D2B2C" w:rsidP="00913946">
            <w:pPr>
              <w:pStyle w:val="ContactInfo"/>
              <w:contextualSpacing w:val="0"/>
            </w:pPr>
            <w:r>
              <w:t>3418 Antler Way, Cottonwood Heights, Ut 84121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3A99025E7B442A3BF0716AD681543D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801.300.0527</w:t>
            </w:r>
          </w:p>
          <w:p w14:paraId="1FCCD337" w14:textId="168A17E2" w:rsidR="00692703" w:rsidRPr="00CF1A49" w:rsidRDefault="001D2B2C" w:rsidP="00913946">
            <w:pPr>
              <w:pStyle w:val="ContactInfoEmphasis"/>
              <w:contextualSpacing w:val="0"/>
            </w:pPr>
            <w:r>
              <w:t>Websterhomer78@gmail.com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6CE31B85503495BA54F45135641346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317622D87F954EFA94F11149B4BD6ED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1D2B2C">
              <w:t>https://justosk8.github.io/jesseclark-portfolio/</w:t>
            </w:r>
          </w:p>
        </w:tc>
      </w:tr>
      <w:tr w:rsidR="009571D8" w:rsidRPr="00CF1A49" w14:paraId="40D96411" w14:textId="77777777" w:rsidTr="00692703">
        <w:tc>
          <w:tcPr>
            <w:tcW w:w="9360" w:type="dxa"/>
            <w:tcMar>
              <w:top w:w="432" w:type="dxa"/>
            </w:tcMar>
          </w:tcPr>
          <w:p w14:paraId="2A0FF291" w14:textId="018E30E8" w:rsidR="001755A8" w:rsidRPr="00CF1A49" w:rsidRDefault="001755A8" w:rsidP="00913946">
            <w:pPr>
              <w:contextualSpacing w:val="0"/>
            </w:pPr>
          </w:p>
        </w:tc>
      </w:tr>
    </w:tbl>
    <w:p w14:paraId="6EE0AD46" w14:textId="77777777" w:rsidR="004E01EB" w:rsidRPr="00CF1A49" w:rsidRDefault="00076EE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9853ACE2CB1485499C624C6771125A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C54C362" w14:textId="77777777" w:rsidTr="00F25B96">
        <w:tc>
          <w:tcPr>
            <w:tcW w:w="9290" w:type="dxa"/>
          </w:tcPr>
          <w:p w14:paraId="22314CD8" w14:textId="77777777" w:rsidR="001D2B2C" w:rsidRDefault="001D2B2C" w:rsidP="001D0BF1">
            <w:pPr>
              <w:contextualSpacing w:val="0"/>
            </w:pPr>
            <w:r>
              <w:t xml:space="preserve">MTD Products, Salt Lake City, Ut - Area Manager June 2009 - PRESENT </w:t>
            </w:r>
          </w:p>
          <w:p w14:paraId="2050C746" w14:textId="77777777" w:rsidR="001D2B2C" w:rsidRDefault="001D2B2C" w:rsidP="001D0BF1">
            <w:pPr>
              <w:contextualSpacing w:val="0"/>
            </w:pPr>
            <w:r>
              <w:t xml:space="preserve">● Communicate with clients and store managers on a regular basis. </w:t>
            </w:r>
          </w:p>
          <w:p w14:paraId="60FBEEF7" w14:textId="77777777" w:rsidR="001D2B2C" w:rsidRDefault="001D2B2C" w:rsidP="001D0BF1">
            <w:pPr>
              <w:contextualSpacing w:val="0"/>
            </w:pPr>
            <w:r>
              <w:t xml:space="preserve">● Maximize sales and profitability in my area. </w:t>
            </w:r>
          </w:p>
          <w:p w14:paraId="1DBF299B" w14:textId="77777777" w:rsidR="001D2B2C" w:rsidRDefault="001D2B2C" w:rsidP="001D0BF1">
            <w:pPr>
              <w:contextualSpacing w:val="0"/>
            </w:pPr>
            <w:r>
              <w:t xml:space="preserve">● Ensure quality consistency of service across my area. </w:t>
            </w:r>
          </w:p>
          <w:p w14:paraId="5FEA78E1" w14:textId="77777777" w:rsidR="001D2B2C" w:rsidRDefault="001D2B2C" w:rsidP="001D0BF1">
            <w:pPr>
              <w:contextualSpacing w:val="0"/>
            </w:pPr>
          </w:p>
          <w:p w14:paraId="590CC45D" w14:textId="77777777" w:rsidR="001D2B2C" w:rsidRDefault="001D2B2C" w:rsidP="001D0BF1">
            <w:pPr>
              <w:contextualSpacing w:val="0"/>
            </w:pPr>
            <w:r>
              <w:t xml:space="preserve">Lowes, Salt Lake City, Ut- Outdoor Power Equipment Specialist May 2007 - June 2009 ● Facilitate training to department associates. </w:t>
            </w:r>
          </w:p>
          <w:p w14:paraId="036F5DC8" w14:textId="77777777" w:rsidR="001D2B2C" w:rsidRDefault="001D2B2C" w:rsidP="001D0BF1">
            <w:pPr>
              <w:contextualSpacing w:val="0"/>
            </w:pPr>
            <w:r>
              <w:t>● Maximize profit using item reports, merchandising, and customer service.</w:t>
            </w:r>
          </w:p>
          <w:p w14:paraId="1B6FF3D2" w14:textId="77777777" w:rsidR="001D2B2C" w:rsidRDefault="001D2B2C" w:rsidP="001D0BF1">
            <w:pPr>
              <w:contextualSpacing w:val="0"/>
            </w:pPr>
          </w:p>
          <w:p w14:paraId="0893C77B" w14:textId="77777777" w:rsidR="001D2B2C" w:rsidRDefault="001D2B2C" w:rsidP="001D0BF1">
            <w:pPr>
              <w:contextualSpacing w:val="0"/>
            </w:pPr>
            <w:r>
              <w:t xml:space="preserve"> University of Utah, Salt Lake City, Ut - Landscape Gardener May 1998 - May 2007 </w:t>
            </w:r>
          </w:p>
          <w:p w14:paraId="62A897D7" w14:textId="77777777" w:rsidR="001D2B2C" w:rsidRDefault="001D2B2C" w:rsidP="001D0BF1">
            <w:pPr>
              <w:contextualSpacing w:val="0"/>
            </w:pPr>
            <w:r>
              <w:t xml:space="preserve">● Responsible for maintaining 9 acres of campus. </w:t>
            </w:r>
          </w:p>
          <w:p w14:paraId="6282BB35" w14:textId="2858685E" w:rsidR="001E3120" w:rsidRPr="00CF1A49" w:rsidRDefault="001D2B2C" w:rsidP="001D0BF1">
            <w:pPr>
              <w:contextualSpacing w:val="0"/>
            </w:pPr>
            <w:r>
              <w:t>● Mowing and fertilizing lawns, planting trees, shrubs, flowers, and snow removal.</w:t>
            </w:r>
          </w:p>
        </w:tc>
      </w:tr>
    </w:tbl>
    <w:sdt>
      <w:sdtPr>
        <w:alias w:val="Education:"/>
        <w:tag w:val="Education:"/>
        <w:id w:val="-1908763273"/>
        <w:placeholder>
          <w:docPart w:val="E1C0498356CA4BFBA9DEE63857421E67"/>
        </w:placeholder>
        <w:temporary/>
        <w:showingPlcHdr/>
        <w15:appearance w15:val="hidden"/>
      </w:sdtPr>
      <w:sdtEndPr/>
      <w:sdtContent>
        <w:p w14:paraId="5494AF83" w14:textId="0D46EEDF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48F3D81" w14:textId="77777777" w:rsidTr="00D66A52">
        <w:tc>
          <w:tcPr>
            <w:tcW w:w="9355" w:type="dxa"/>
          </w:tcPr>
          <w:p w14:paraId="671E17F1" w14:textId="40247CF2" w:rsidR="001D0BF1" w:rsidRPr="00CF1A49" w:rsidRDefault="00F25B96" w:rsidP="001D0BF1">
            <w:pPr>
              <w:pStyle w:val="Heading3"/>
              <w:contextualSpacing w:val="0"/>
              <w:outlineLvl w:val="2"/>
            </w:pPr>
            <w:r>
              <w:t>june 2003-</w:t>
            </w:r>
            <w:r w:rsidR="001D0BF1" w:rsidRPr="00CF1A49">
              <w:t xml:space="preserve"> </w:t>
            </w:r>
            <w:r>
              <w:t>may 2005</w:t>
            </w:r>
          </w:p>
          <w:p w14:paraId="08897336" w14:textId="53BF7536" w:rsidR="001D0BF1" w:rsidRPr="00CF1A49" w:rsidRDefault="00F25B96" w:rsidP="001D0BF1">
            <w:pPr>
              <w:pStyle w:val="Heading2"/>
              <w:contextualSpacing w:val="0"/>
              <w:outlineLvl w:val="1"/>
            </w:pPr>
            <w:r>
              <w:t>Master Gardener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Utah state university</w:t>
            </w:r>
          </w:p>
          <w:p w14:paraId="1C159F5C" w14:textId="0FF41B5E" w:rsidR="007538DC" w:rsidRPr="00CF1A49" w:rsidRDefault="00F25B96" w:rsidP="007538DC">
            <w:pPr>
              <w:contextualSpacing w:val="0"/>
            </w:pPr>
            <w:r>
              <w:t>Certificate of completion, apprenticeship. GPA 4.0</w:t>
            </w:r>
          </w:p>
        </w:tc>
      </w:tr>
      <w:tr w:rsidR="00F61DF9" w:rsidRPr="00CF1A49" w14:paraId="27A217AA" w14:textId="77777777" w:rsidTr="00F61DF9">
        <w:tc>
          <w:tcPr>
            <w:tcW w:w="9355" w:type="dxa"/>
            <w:tcMar>
              <w:top w:w="216" w:type="dxa"/>
            </w:tcMar>
          </w:tcPr>
          <w:p w14:paraId="5FED249A" w14:textId="22CA9089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A968E84D9F034B12A1129E3666E6A6C7"/>
        </w:placeholder>
        <w:temporary/>
        <w:showingPlcHdr/>
        <w15:appearance w15:val="hidden"/>
      </w:sdtPr>
      <w:sdtEndPr/>
      <w:sdtContent>
        <w:p w14:paraId="1072A7E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C289771" w14:textId="77777777" w:rsidTr="00CF1A49">
        <w:tc>
          <w:tcPr>
            <w:tcW w:w="4675" w:type="dxa"/>
          </w:tcPr>
          <w:p w14:paraId="19A120C4" w14:textId="796CA6A0" w:rsidR="001E3120" w:rsidRPr="006E1507" w:rsidRDefault="00F25B96" w:rsidP="006E1507">
            <w:pPr>
              <w:pStyle w:val="ListBullet"/>
              <w:contextualSpacing w:val="0"/>
            </w:pPr>
            <w:r>
              <w:t>Excellent communication skills</w:t>
            </w:r>
          </w:p>
          <w:p w14:paraId="5572C7BC" w14:textId="0649BA80" w:rsidR="001F4E6D" w:rsidRPr="006E1507" w:rsidRDefault="00F25B96" w:rsidP="006E1507">
            <w:pPr>
              <w:pStyle w:val="ListBullet"/>
              <w:contextualSpacing w:val="0"/>
            </w:pPr>
            <w:r>
              <w:t>Strong public speaking skills</w:t>
            </w:r>
          </w:p>
        </w:tc>
        <w:tc>
          <w:tcPr>
            <w:tcW w:w="4675" w:type="dxa"/>
            <w:tcMar>
              <w:left w:w="360" w:type="dxa"/>
            </w:tcMar>
          </w:tcPr>
          <w:p w14:paraId="2F654A8B" w14:textId="4CF95D1A" w:rsidR="003A0632" w:rsidRPr="006E1507" w:rsidRDefault="00F25B96" w:rsidP="006E1507">
            <w:pPr>
              <w:pStyle w:val="ListBullet"/>
              <w:contextualSpacing w:val="0"/>
            </w:pPr>
            <w:r>
              <w:t>Ability to adapt</w:t>
            </w:r>
          </w:p>
          <w:p w14:paraId="5BE988C4" w14:textId="3D7E07B2" w:rsidR="001E3120" w:rsidRPr="006E1507" w:rsidRDefault="00F25B96" w:rsidP="006E1507">
            <w:pPr>
              <w:pStyle w:val="ListBullet"/>
              <w:contextualSpacing w:val="0"/>
            </w:pPr>
            <w:r>
              <w:t>Eager to learn</w:t>
            </w:r>
          </w:p>
          <w:p w14:paraId="2930B1FA" w14:textId="72DFDE3B" w:rsidR="001E3120" w:rsidRPr="006E1507" w:rsidRDefault="00F25B96" w:rsidP="006E1507">
            <w:pPr>
              <w:pStyle w:val="ListBullet"/>
              <w:contextualSpacing w:val="0"/>
            </w:pPr>
            <w:r>
              <w:t>Team player</w:t>
            </w:r>
          </w:p>
        </w:tc>
      </w:tr>
    </w:tbl>
    <w:sdt>
      <w:sdtPr>
        <w:alias w:val="Activities:"/>
        <w:tag w:val="Activities:"/>
        <w:id w:val="1223332893"/>
        <w:placeholder>
          <w:docPart w:val="2AAB30D5DBB44A1A80DE47261423C74A"/>
        </w:placeholder>
        <w:temporary/>
        <w:showingPlcHdr/>
        <w15:appearance w15:val="hidden"/>
      </w:sdtPr>
      <w:sdtEndPr/>
      <w:sdtContent>
        <w:p w14:paraId="4C4698CD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B60C6A4" w14:textId="16F26101" w:rsidR="00B51D1B" w:rsidRPr="006E1507" w:rsidRDefault="00F25B96" w:rsidP="006E1507">
      <w:r>
        <w:t>Cycling, hiking, backpacking, camping, snowboarding,</w:t>
      </w:r>
      <w:r>
        <w:t xml:space="preserve"> skiing,</w:t>
      </w:r>
      <w:r>
        <w:t xml:space="preserve"> basketball, reading, gardening, golf, fitness.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3EF76" w14:textId="77777777" w:rsidR="00076EE3" w:rsidRDefault="00076EE3" w:rsidP="0068194B">
      <w:r>
        <w:separator/>
      </w:r>
    </w:p>
    <w:p w14:paraId="61C67AA6" w14:textId="77777777" w:rsidR="00076EE3" w:rsidRDefault="00076EE3"/>
    <w:p w14:paraId="165C2B04" w14:textId="77777777" w:rsidR="00076EE3" w:rsidRDefault="00076EE3"/>
  </w:endnote>
  <w:endnote w:type="continuationSeparator" w:id="0">
    <w:p w14:paraId="1AFED1E1" w14:textId="77777777" w:rsidR="00076EE3" w:rsidRDefault="00076EE3" w:rsidP="0068194B">
      <w:r>
        <w:continuationSeparator/>
      </w:r>
    </w:p>
    <w:p w14:paraId="3CC673DD" w14:textId="77777777" w:rsidR="00076EE3" w:rsidRDefault="00076EE3"/>
    <w:p w14:paraId="2457B7EF" w14:textId="77777777" w:rsidR="00076EE3" w:rsidRDefault="00076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B946E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323B3" w14:textId="77777777" w:rsidR="00076EE3" w:rsidRDefault="00076EE3" w:rsidP="0068194B">
      <w:r>
        <w:separator/>
      </w:r>
    </w:p>
    <w:p w14:paraId="075D6CDD" w14:textId="77777777" w:rsidR="00076EE3" w:rsidRDefault="00076EE3"/>
    <w:p w14:paraId="2625FDCE" w14:textId="77777777" w:rsidR="00076EE3" w:rsidRDefault="00076EE3"/>
  </w:footnote>
  <w:footnote w:type="continuationSeparator" w:id="0">
    <w:p w14:paraId="34C53745" w14:textId="77777777" w:rsidR="00076EE3" w:rsidRDefault="00076EE3" w:rsidP="0068194B">
      <w:r>
        <w:continuationSeparator/>
      </w:r>
    </w:p>
    <w:p w14:paraId="0CE61D39" w14:textId="77777777" w:rsidR="00076EE3" w:rsidRDefault="00076EE3"/>
    <w:p w14:paraId="72FBCE4C" w14:textId="77777777" w:rsidR="00076EE3" w:rsidRDefault="00076E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2B6D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947005D" wp14:editId="03E59BB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00F000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2C"/>
    <w:rsid w:val="000001EF"/>
    <w:rsid w:val="00007322"/>
    <w:rsid w:val="00007728"/>
    <w:rsid w:val="00024584"/>
    <w:rsid w:val="00024730"/>
    <w:rsid w:val="00055E95"/>
    <w:rsid w:val="0007021F"/>
    <w:rsid w:val="00076EE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2B2C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25B96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F6C87"/>
  <w15:chartTrackingRefBased/>
  <w15:docId w15:val="{1D7036C5-B1C4-4F0E-8859-A12136C6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rk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A99025E7B442A3BF0716AD68154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2BF53-FC89-4BFC-BF73-118EE31B7F2A}"/>
      </w:docPartPr>
      <w:docPartBody>
        <w:p w:rsidR="00000000" w:rsidRDefault="0037054C">
          <w:pPr>
            <w:pStyle w:val="B3A99025E7B442A3BF0716AD681543D7"/>
          </w:pPr>
          <w:r w:rsidRPr="00CF1A49">
            <w:t>·</w:t>
          </w:r>
        </w:p>
      </w:docPartBody>
    </w:docPart>
    <w:docPart>
      <w:docPartPr>
        <w:name w:val="76CE31B85503495BA54F451356413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95CA8-3FF4-45D3-9793-510F35354759}"/>
      </w:docPartPr>
      <w:docPartBody>
        <w:p w:rsidR="00000000" w:rsidRDefault="0037054C">
          <w:pPr>
            <w:pStyle w:val="76CE31B85503495BA54F45135641346E"/>
          </w:pPr>
          <w:r w:rsidRPr="00CF1A49">
            <w:t>·</w:t>
          </w:r>
        </w:p>
      </w:docPartBody>
    </w:docPart>
    <w:docPart>
      <w:docPartPr>
        <w:name w:val="317622D87F954EFA94F11149B4BD6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C0F4E-D888-4F86-8388-DB538EAB436C}"/>
      </w:docPartPr>
      <w:docPartBody>
        <w:p w:rsidR="00000000" w:rsidRDefault="0037054C">
          <w:pPr>
            <w:pStyle w:val="317622D87F954EFA94F11149B4BD6EDE"/>
          </w:pPr>
          <w:r w:rsidRPr="00CF1A49">
            <w:t>·</w:t>
          </w:r>
        </w:p>
      </w:docPartBody>
    </w:docPart>
    <w:docPart>
      <w:docPartPr>
        <w:name w:val="59853ACE2CB1485499C624C677112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A9B99-4442-423B-B579-58FBA5FE3E0E}"/>
      </w:docPartPr>
      <w:docPartBody>
        <w:p w:rsidR="00000000" w:rsidRDefault="0037054C">
          <w:pPr>
            <w:pStyle w:val="59853ACE2CB1485499C624C6771125A6"/>
          </w:pPr>
          <w:r w:rsidRPr="00CF1A49">
            <w:t>Experience</w:t>
          </w:r>
        </w:p>
      </w:docPartBody>
    </w:docPart>
    <w:docPart>
      <w:docPartPr>
        <w:name w:val="E1C0498356CA4BFBA9DEE63857421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55217-7336-4AA5-A03A-656CD7BCDCB6}"/>
      </w:docPartPr>
      <w:docPartBody>
        <w:p w:rsidR="00000000" w:rsidRDefault="0037054C">
          <w:pPr>
            <w:pStyle w:val="E1C0498356CA4BFBA9DEE63857421E67"/>
          </w:pPr>
          <w:r w:rsidRPr="00CF1A49">
            <w:t>Education</w:t>
          </w:r>
        </w:p>
      </w:docPartBody>
    </w:docPart>
    <w:docPart>
      <w:docPartPr>
        <w:name w:val="A968E84D9F034B12A1129E3666E6A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C0562-0EF1-4D54-B31C-EFC80DAA9577}"/>
      </w:docPartPr>
      <w:docPartBody>
        <w:p w:rsidR="00000000" w:rsidRDefault="0037054C">
          <w:pPr>
            <w:pStyle w:val="A968E84D9F034B12A1129E3666E6A6C7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2AAB30D5DBB44A1A80DE47261423C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6243E-14B5-43CA-8F0A-5D7475EF1F2B}"/>
      </w:docPartPr>
      <w:docPartBody>
        <w:p w:rsidR="00000000" w:rsidRDefault="0037054C">
          <w:pPr>
            <w:pStyle w:val="2AAB30D5DBB44A1A80DE47261423C74A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CB"/>
    <w:rsid w:val="0037054C"/>
    <w:rsid w:val="0092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F99F6699549C6B4F5335EF7A5972E">
    <w:name w:val="1E8F99F6699549C6B4F5335EF7A5972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C1B735117514B0FAEF9286B09860A8D">
    <w:name w:val="EC1B735117514B0FAEF9286B09860A8D"/>
  </w:style>
  <w:style w:type="paragraph" w:customStyle="1" w:styleId="55D61497092446CCBA87BC8E88279A24">
    <w:name w:val="55D61497092446CCBA87BC8E88279A24"/>
  </w:style>
  <w:style w:type="paragraph" w:customStyle="1" w:styleId="B3A99025E7B442A3BF0716AD681543D7">
    <w:name w:val="B3A99025E7B442A3BF0716AD681543D7"/>
  </w:style>
  <w:style w:type="paragraph" w:customStyle="1" w:styleId="9A0BBF6898A64D958A2232E44F9433F2">
    <w:name w:val="9A0BBF6898A64D958A2232E44F9433F2"/>
  </w:style>
  <w:style w:type="paragraph" w:customStyle="1" w:styleId="99E17EA937B741DD8B77021CC149FB5C">
    <w:name w:val="99E17EA937B741DD8B77021CC149FB5C"/>
  </w:style>
  <w:style w:type="paragraph" w:customStyle="1" w:styleId="76CE31B85503495BA54F45135641346E">
    <w:name w:val="76CE31B85503495BA54F45135641346E"/>
  </w:style>
  <w:style w:type="paragraph" w:customStyle="1" w:styleId="6941F265FAC24BBBB739A394223EBDCD">
    <w:name w:val="6941F265FAC24BBBB739A394223EBDCD"/>
  </w:style>
  <w:style w:type="paragraph" w:customStyle="1" w:styleId="317622D87F954EFA94F11149B4BD6EDE">
    <w:name w:val="317622D87F954EFA94F11149B4BD6EDE"/>
  </w:style>
  <w:style w:type="paragraph" w:customStyle="1" w:styleId="EEF47712B3134DE0B7C7E82955978296">
    <w:name w:val="EEF47712B3134DE0B7C7E82955978296"/>
  </w:style>
  <w:style w:type="paragraph" w:customStyle="1" w:styleId="9222DFB2C31F411BBE763C31FA940345">
    <w:name w:val="9222DFB2C31F411BBE763C31FA940345"/>
  </w:style>
  <w:style w:type="paragraph" w:customStyle="1" w:styleId="59853ACE2CB1485499C624C6771125A6">
    <w:name w:val="59853ACE2CB1485499C624C6771125A6"/>
  </w:style>
  <w:style w:type="paragraph" w:customStyle="1" w:styleId="B75E987660314E328F4850CD01EB4514">
    <w:name w:val="B75E987660314E328F4850CD01EB4514"/>
  </w:style>
  <w:style w:type="paragraph" w:customStyle="1" w:styleId="2178D54EC6FA425B88B31D4DBA50BEEB">
    <w:name w:val="2178D54EC6FA425B88B31D4DBA50BEEB"/>
  </w:style>
  <w:style w:type="paragraph" w:customStyle="1" w:styleId="CE94DC5D5D2F43B2B4C312F0EE32F193">
    <w:name w:val="CE94DC5D5D2F43B2B4C312F0EE32F19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C832E8C9DF648B499C611D04CA687E8">
    <w:name w:val="4C832E8C9DF648B499C611D04CA687E8"/>
  </w:style>
  <w:style w:type="paragraph" w:customStyle="1" w:styleId="F4DA9009527B412483E0DDCA97A5B7A5">
    <w:name w:val="F4DA9009527B412483E0DDCA97A5B7A5"/>
  </w:style>
  <w:style w:type="paragraph" w:customStyle="1" w:styleId="645DEB5B64744925ADFCA26A6F670C6C">
    <w:name w:val="645DEB5B64744925ADFCA26A6F670C6C"/>
  </w:style>
  <w:style w:type="paragraph" w:customStyle="1" w:styleId="A948CDD79DF341B6BC2A583B65F5CA1B">
    <w:name w:val="A948CDD79DF341B6BC2A583B65F5CA1B"/>
  </w:style>
  <w:style w:type="paragraph" w:customStyle="1" w:styleId="A9C1CF3CE66E44B9800F265271F604B6">
    <w:name w:val="A9C1CF3CE66E44B9800F265271F604B6"/>
  </w:style>
  <w:style w:type="paragraph" w:customStyle="1" w:styleId="447C1FADA0F44A2F9F5411EF3AC0A9B8">
    <w:name w:val="447C1FADA0F44A2F9F5411EF3AC0A9B8"/>
  </w:style>
  <w:style w:type="paragraph" w:customStyle="1" w:styleId="6C08DECD48A24BC28F3FFCFAFE5448B1">
    <w:name w:val="6C08DECD48A24BC28F3FFCFAFE5448B1"/>
  </w:style>
  <w:style w:type="paragraph" w:customStyle="1" w:styleId="E1C0498356CA4BFBA9DEE63857421E67">
    <w:name w:val="E1C0498356CA4BFBA9DEE63857421E67"/>
  </w:style>
  <w:style w:type="paragraph" w:customStyle="1" w:styleId="6092A125715E4262B18D68ED54C86BB6">
    <w:name w:val="6092A125715E4262B18D68ED54C86BB6"/>
  </w:style>
  <w:style w:type="paragraph" w:customStyle="1" w:styleId="D5F627B111574EDF9E28385E5EFFD25B">
    <w:name w:val="D5F627B111574EDF9E28385E5EFFD25B"/>
  </w:style>
  <w:style w:type="paragraph" w:customStyle="1" w:styleId="5E4084782858400FB8291C3C42152102">
    <w:name w:val="5E4084782858400FB8291C3C42152102"/>
  </w:style>
  <w:style w:type="paragraph" w:customStyle="1" w:styleId="E00118D561F049139AC1EF93BB6E5072">
    <w:name w:val="E00118D561F049139AC1EF93BB6E5072"/>
  </w:style>
  <w:style w:type="paragraph" w:customStyle="1" w:styleId="2FB56355645449E3A8EBC5DD52C66EAB">
    <w:name w:val="2FB56355645449E3A8EBC5DD52C66EAB"/>
  </w:style>
  <w:style w:type="paragraph" w:customStyle="1" w:styleId="E81C02E5E2904A9BB8C9ACA0EC4F8096">
    <w:name w:val="E81C02E5E2904A9BB8C9ACA0EC4F8096"/>
  </w:style>
  <w:style w:type="paragraph" w:customStyle="1" w:styleId="4A9FE0CBB8D4491388CD0FA517E4334B">
    <w:name w:val="4A9FE0CBB8D4491388CD0FA517E4334B"/>
  </w:style>
  <w:style w:type="paragraph" w:customStyle="1" w:styleId="D696AACAE06940928208A9C1E4379CDA">
    <w:name w:val="D696AACAE06940928208A9C1E4379CDA"/>
  </w:style>
  <w:style w:type="paragraph" w:customStyle="1" w:styleId="5BCAE77AADF947A2A612B5151E81F545">
    <w:name w:val="5BCAE77AADF947A2A612B5151E81F545"/>
  </w:style>
  <w:style w:type="paragraph" w:customStyle="1" w:styleId="549C9B9ACE734CA7B1037EABC811A1C8">
    <w:name w:val="549C9B9ACE734CA7B1037EABC811A1C8"/>
  </w:style>
  <w:style w:type="paragraph" w:customStyle="1" w:styleId="A968E84D9F034B12A1129E3666E6A6C7">
    <w:name w:val="A968E84D9F034B12A1129E3666E6A6C7"/>
  </w:style>
  <w:style w:type="paragraph" w:customStyle="1" w:styleId="482B8EED75EA43EF98B340EFB636C421">
    <w:name w:val="482B8EED75EA43EF98B340EFB636C421"/>
  </w:style>
  <w:style w:type="paragraph" w:customStyle="1" w:styleId="757BEC4987CC46EAA27C2354317F339F">
    <w:name w:val="757BEC4987CC46EAA27C2354317F339F"/>
  </w:style>
  <w:style w:type="paragraph" w:customStyle="1" w:styleId="D704BDE97D13469EA4FBD353E0857633">
    <w:name w:val="D704BDE97D13469EA4FBD353E0857633"/>
  </w:style>
  <w:style w:type="paragraph" w:customStyle="1" w:styleId="D8DDD8280B7643599CE3643E35B361FA">
    <w:name w:val="D8DDD8280B7643599CE3643E35B361FA"/>
  </w:style>
  <w:style w:type="paragraph" w:customStyle="1" w:styleId="B57617D2811548A8B20A997000D5EEF6">
    <w:name w:val="B57617D2811548A8B20A997000D5EEF6"/>
  </w:style>
  <w:style w:type="paragraph" w:customStyle="1" w:styleId="2AAB30D5DBB44A1A80DE47261423C74A">
    <w:name w:val="2AAB30D5DBB44A1A80DE47261423C74A"/>
  </w:style>
  <w:style w:type="paragraph" w:customStyle="1" w:styleId="5F11E1EFD58B428090B39FF464FB96B0">
    <w:name w:val="5F11E1EFD58B428090B39FF464FB96B0"/>
  </w:style>
  <w:style w:type="paragraph" w:customStyle="1" w:styleId="E3421382595144B4A42CAB8E2B1F5014">
    <w:name w:val="E3421382595144B4A42CAB8E2B1F5014"/>
    <w:rsid w:val="00926ECB"/>
  </w:style>
  <w:style w:type="paragraph" w:customStyle="1" w:styleId="97ACAEC56B3C4FF6861E7AD359BD3A99">
    <w:name w:val="97ACAEC56B3C4FF6861E7AD359BD3A99"/>
    <w:rsid w:val="00926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clark</dc:creator>
  <cp:keywords/>
  <dc:description/>
  <cp:lastModifiedBy>jesse clark</cp:lastModifiedBy>
  <cp:revision>1</cp:revision>
  <dcterms:created xsi:type="dcterms:W3CDTF">2021-01-30T17:36:00Z</dcterms:created>
  <dcterms:modified xsi:type="dcterms:W3CDTF">2021-01-30T17:52:00Z</dcterms:modified>
  <cp:category/>
</cp:coreProperties>
</file>